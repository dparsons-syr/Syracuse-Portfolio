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1691" w14:textId="4CF2A86F" w:rsidR="00595A29" w:rsidRDefault="008F74CF">
      <w:pPr>
        <w:pStyle w:val="Title"/>
      </w:pPr>
      <w:r>
        <w:t>Final Project Proposal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4C4C7F4" w14:textId="77777777" w:rsidTr="00751185">
        <w:trPr>
          <w:trHeight w:val="288"/>
        </w:trPr>
        <w:tc>
          <w:tcPr>
            <w:tcW w:w="8640" w:type="dxa"/>
          </w:tcPr>
          <w:p w14:paraId="690CA28C" w14:textId="73CC19F6" w:rsidR="00595A29" w:rsidRPr="00812C84" w:rsidRDefault="008F74CF" w:rsidP="00812C84">
            <w:pPr>
              <w:pStyle w:val="Heading1"/>
              <w:outlineLvl w:val="0"/>
            </w:pPr>
            <w:r>
              <w:t>David Parsons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6F7F116D" w14:textId="77777777">
        <w:trPr>
          <w:trHeight w:val="32"/>
        </w:trPr>
        <w:sdt>
          <w:sdtPr>
            <w:id w:val="-1849470194"/>
            <w:placeholder>
              <w:docPart w:val="18EAAA318679E748A002498FF7EC65C1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2C378F1E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6A7A4391" w14:textId="2457D49C" w:rsidR="00595A29" w:rsidRDefault="008F74CF">
            <w:pPr>
              <w:spacing w:after="120" w:line="259" w:lineRule="auto"/>
            </w:pPr>
            <w:r>
              <w:t xml:space="preserve">Debbie </w:t>
            </w:r>
            <w:proofErr w:type="spellStart"/>
            <w:r>
              <w:t>Landowski</w:t>
            </w:r>
            <w:proofErr w:type="spellEnd"/>
          </w:p>
        </w:tc>
      </w:tr>
      <w:tr w:rsidR="00595A29" w14:paraId="7E497BD9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8CC772F" w14:textId="77777777" w:rsidR="00595A29" w:rsidRDefault="00000000">
            <w:pPr>
              <w:spacing w:after="120" w:line="259" w:lineRule="auto"/>
            </w:pPr>
            <w:sdt>
              <w:sdtPr>
                <w:id w:val="1202138601"/>
                <w:placeholder>
                  <w:docPart w:val="3112CE49A066B644BDEC7E92B42BBCCF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From: </w:t>
                </w:r>
              </w:sdtContent>
            </w:sdt>
          </w:p>
        </w:tc>
        <w:sdt>
          <w:sdtPr>
            <w:alias w:val="Author"/>
            <w:tag w:val="Author"/>
            <w:id w:val="19907975"/>
            <w:placeholder>
              <w:docPart w:val="20EA0408F82CB4439113637E5F1B7820"/>
            </w:placeholder>
            <w:temporary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15:appearance w15:val="hidden"/>
            <w:text/>
          </w:sdtPr>
          <w:sdtContent>
            <w:tc>
              <w:tcPr>
                <w:tcW w:w="7536" w:type="dxa"/>
                <w:tcBorders>
                  <w:top w:val="nil"/>
                  <w:bottom w:val="nil"/>
                </w:tcBorders>
              </w:tcPr>
              <w:p w14:paraId="57053830" w14:textId="77777777" w:rsidR="00595A29" w:rsidRDefault="00576405">
                <w:pPr>
                  <w:spacing w:after="120" w:line="259" w:lineRule="auto"/>
                </w:pPr>
                <w:r>
                  <w:t>David Parsons</w:t>
                </w:r>
              </w:p>
            </w:tc>
          </w:sdtContent>
        </w:sdt>
      </w:tr>
      <w:tr w:rsidR="00595A29" w14:paraId="047D263D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6421420B" w14:textId="77777777" w:rsidR="00595A29" w:rsidRDefault="00000000">
            <w:pPr>
              <w:spacing w:after="120" w:line="259" w:lineRule="auto"/>
            </w:pPr>
            <w:sdt>
              <w:sdtPr>
                <w:id w:val="378521910"/>
                <w:placeholder>
                  <w:docPart w:val="C65BAA6DC62A1B43A9CC778682C040AA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6AEF96E8" w14:textId="623C90A7" w:rsidR="00595A29" w:rsidRDefault="00595A29">
            <w:pPr>
              <w:spacing w:after="120" w:line="259" w:lineRule="auto"/>
            </w:pPr>
          </w:p>
        </w:tc>
      </w:tr>
      <w:tr w:rsidR="00595A29" w14:paraId="65EF1F5C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030B1A0" w14:textId="77777777" w:rsidR="00595A29" w:rsidRDefault="00000000">
            <w:pPr>
              <w:spacing w:after="120" w:line="259" w:lineRule="auto"/>
            </w:pPr>
            <w:sdt>
              <w:sdtPr>
                <w:id w:val="656889604"/>
                <w:placeholder>
                  <w:docPart w:val="047EE687A64A5A4FBC61D1B487B86B21"/>
                </w:placeholder>
                <w:temporary/>
                <w:showingPlcHdr/>
                <w15:appearance w15:val="hidden"/>
              </w:sdtPr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771B1B31" w14:textId="1F55013E" w:rsidR="00595A29" w:rsidRDefault="008F74CF">
            <w:pPr>
              <w:spacing w:after="120" w:line="259" w:lineRule="auto"/>
            </w:pPr>
            <w:r>
              <w:t>11/10/22</w:t>
            </w:r>
          </w:p>
        </w:tc>
      </w:tr>
      <w:tr w:rsidR="00595A29" w14:paraId="7A033BD3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192F04E" w14:textId="77777777" w:rsidR="00595A29" w:rsidRDefault="00000000">
            <w:pPr>
              <w:spacing w:after="120" w:line="259" w:lineRule="auto"/>
            </w:pPr>
            <w:sdt>
              <w:sdtPr>
                <w:id w:val="-2000876693"/>
                <w:placeholder>
                  <w:docPart w:val="8C80B34ACE5DC74D8F7DE76F1EF86825"/>
                </w:placeholder>
                <w:temporary/>
                <w:showingPlcHdr/>
                <w15:appearance w15:val="hidden"/>
              </w:sdtPr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1D1998AF" w14:textId="63DCC662" w:rsidR="00595A29" w:rsidRDefault="008F74CF">
            <w:pPr>
              <w:spacing w:after="120" w:line="259" w:lineRule="auto"/>
            </w:pPr>
            <w:r>
              <w:t>Final Project</w:t>
            </w:r>
          </w:p>
        </w:tc>
      </w:tr>
      <w:tr w:rsidR="00595A29" w14:paraId="3D8B1A3D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CF19CD06797FBE43824FE3E8FAC9834B"/>
              </w:placeholder>
              <w:temporary/>
              <w:showingPlcHdr/>
              <w15:appearance w15:val="hidden"/>
            </w:sdtPr>
            <w:sdtContent>
              <w:p w14:paraId="691B0E14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DF7FBFE" w14:textId="0F081211" w:rsidR="00595A29" w:rsidRDefault="008F74CF">
            <w:pPr>
              <w:spacing w:after="120" w:line="259" w:lineRule="auto"/>
            </w:pPr>
            <w:r>
              <w:t xml:space="preserve">I will do the final project by myself. It will be on fantasy football analysis using the data available on </w:t>
            </w:r>
            <w:r w:rsidRPr="008F74CF">
              <w:t>https://www.pro-football-reference.com/</w:t>
            </w:r>
            <w:r>
              <w:t xml:space="preserve">.  </w:t>
            </w:r>
            <w:r w:rsidR="002E493C">
              <w:t>The analysis will include determining the fantasy football value of each player and how their position effects that. The data on the website can be either downloaded as a file and used to create a data frame or web scrapping could possibly be used.</w:t>
            </w:r>
          </w:p>
        </w:tc>
      </w:tr>
    </w:tbl>
    <w:p w14:paraId="1C7A5D45" w14:textId="77777777" w:rsidR="00595A29" w:rsidRDefault="00595A29"/>
    <w:sectPr w:rsidR="00595A29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15B6" w14:textId="77777777" w:rsidR="00876D6D" w:rsidRDefault="00876D6D">
      <w:pPr>
        <w:spacing w:after="0" w:line="240" w:lineRule="auto"/>
      </w:pPr>
      <w:r>
        <w:separator/>
      </w:r>
    </w:p>
  </w:endnote>
  <w:endnote w:type="continuationSeparator" w:id="0">
    <w:p w14:paraId="613CAE4B" w14:textId="77777777" w:rsidR="00876D6D" w:rsidRDefault="0087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2FCF9B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0FC2" w14:textId="77777777" w:rsidR="00876D6D" w:rsidRDefault="00876D6D">
      <w:pPr>
        <w:spacing w:after="0" w:line="240" w:lineRule="auto"/>
      </w:pPr>
      <w:r>
        <w:separator/>
      </w:r>
    </w:p>
  </w:footnote>
  <w:footnote w:type="continuationSeparator" w:id="0">
    <w:p w14:paraId="2D7255F5" w14:textId="77777777" w:rsidR="00876D6D" w:rsidRDefault="0087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05"/>
    <w:rsid w:val="00201891"/>
    <w:rsid w:val="002E493C"/>
    <w:rsid w:val="00306307"/>
    <w:rsid w:val="00390BCD"/>
    <w:rsid w:val="00394E0B"/>
    <w:rsid w:val="004C2E9D"/>
    <w:rsid w:val="00576405"/>
    <w:rsid w:val="00595A29"/>
    <w:rsid w:val="00696B3E"/>
    <w:rsid w:val="006D69F0"/>
    <w:rsid w:val="00751185"/>
    <w:rsid w:val="00795131"/>
    <w:rsid w:val="007B3B75"/>
    <w:rsid w:val="00812C84"/>
    <w:rsid w:val="00876D6D"/>
    <w:rsid w:val="008F74CF"/>
    <w:rsid w:val="009575A2"/>
    <w:rsid w:val="00CE4F23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588C"/>
  <w15:chartTrackingRefBased/>
  <w15:docId w15:val="{8C92854F-C873-5B4C-A785-F7423E2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C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4C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C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F74CF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character" w:styleId="IntenseReference">
    <w:name w:val="Intense Reference"/>
    <w:basedOn w:val="DefaultParagraphFont"/>
    <w:uiPriority w:val="32"/>
    <w:qFormat/>
    <w:rsid w:val="008F74CF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4CF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F74C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8F74CF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4CF"/>
    <w:pPr>
      <w:spacing w:before="480" w:line="264" w:lineRule="auto"/>
      <w:outlineLvl w:val="9"/>
    </w:pPr>
    <w:rPr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8F74CF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F74CF"/>
    <w:rPr>
      <w:rFonts w:asciiTheme="majorHAnsi" w:eastAsiaTheme="minorEastAsia" w:hAnsiTheme="majorHAnsi"/>
      <w:b/>
      <w:i/>
      <w:iCs/>
      <w:color w:val="4F81B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CF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CF"/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paragraph" w:customStyle="1" w:styleId="PersonalName">
    <w:name w:val="Personal Name"/>
    <w:basedOn w:val="Title"/>
    <w:qFormat/>
    <w:rsid w:val="008F74CF"/>
    <w:rPr>
      <w:b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CF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CF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C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C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C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CF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4CF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CF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8F74CF"/>
    <w:rPr>
      <w:rFonts w:eastAsiaTheme="majorEastAsia" w:cstheme="majorBidi"/>
      <w:iCs/>
      <w:color w:val="265898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8F74CF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8F74CF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8F74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4CF"/>
  </w:style>
  <w:style w:type="paragraph" w:styleId="ListParagraph">
    <w:name w:val="List Paragraph"/>
    <w:basedOn w:val="Normal"/>
    <w:uiPriority w:val="34"/>
    <w:qFormat/>
    <w:rsid w:val="008F74CF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SubtleEmphasis">
    <w:name w:val="Subtle Emphasis"/>
    <w:basedOn w:val="DefaultParagraphFont"/>
    <w:uiPriority w:val="19"/>
    <w:qFormat/>
    <w:rsid w:val="008F74C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F74CF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8F74CF"/>
    <w:rPr>
      <w:smallCaps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Search/%7bCB558FBC-8CE6-2049-A491-B086DD9419DA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AAA318679E748A002498FF7EC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66EA8-3450-5C4C-ACBE-E411EF5A68B2}"/>
      </w:docPartPr>
      <w:docPartBody>
        <w:p w:rsidR="00000000" w:rsidRDefault="00000000">
          <w:pPr>
            <w:pStyle w:val="18EAAA318679E748A002498FF7EC65C1"/>
          </w:pPr>
          <w:r>
            <w:t>To:</w:t>
          </w:r>
        </w:p>
      </w:docPartBody>
    </w:docPart>
    <w:docPart>
      <w:docPartPr>
        <w:name w:val="3112CE49A066B644BDEC7E92B42BB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24C4-CDD9-CF40-ACB9-7573E3E4B6E1}"/>
      </w:docPartPr>
      <w:docPartBody>
        <w:p w:rsidR="00000000" w:rsidRDefault="00000000">
          <w:pPr>
            <w:pStyle w:val="3112CE49A066B644BDEC7E92B42BBCCF"/>
          </w:pPr>
          <w:r>
            <w:t xml:space="preserve">From: </w:t>
          </w:r>
        </w:p>
      </w:docPartBody>
    </w:docPart>
    <w:docPart>
      <w:docPartPr>
        <w:name w:val="20EA0408F82CB4439113637E5F1B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A2811-3F55-ED40-A0A4-C749F1C6A080}"/>
      </w:docPartPr>
      <w:docPartBody>
        <w:p w:rsidR="00000000" w:rsidRDefault="00000000">
          <w:pPr>
            <w:pStyle w:val="20EA0408F82CB4439113637E5F1B7820"/>
          </w:pPr>
          <w:r>
            <w:t>Your name</w:t>
          </w:r>
        </w:p>
      </w:docPartBody>
    </w:docPart>
    <w:docPart>
      <w:docPartPr>
        <w:name w:val="C65BAA6DC62A1B43A9CC778682C0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FEC7-3B7D-F247-B50D-D901ADE7B315}"/>
      </w:docPartPr>
      <w:docPartBody>
        <w:p w:rsidR="00000000" w:rsidRDefault="00000000">
          <w:pPr>
            <w:pStyle w:val="C65BAA6DC62A1B43A9CC778682C040AA"/>
          </w:pPr>
          <w:r>
            <w:t xml:space="preserve">CC: </w:t>
          </w:r>
        </w:p>
      </w:docPartBody>
    </w:docPart>
    <w:docPart>
      <w:docPartPr>
        <w:name w:val="047EE687A64A5A4FBC61D1B487B86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01E03-97F7-5A4D-9AA6-571FB31AB1EB}"/>
      </w:docPartPr>
      <w:docPartBody>
        <w:p w:rsidR="00000000" w:rsidRDefault="00000000">
          <w:pPr>
            <w:pStyle w:val="047EE687A64A5A4FBC61D1B487B86B21"/>
          </w:pPr>
          <w:r>
            <w:t>Date:</w:t>
          </w:r>
        </w:p>
      </w:docPartBody>
    </w:docPart>
    <w:docPart>
      <w:docPartPr>
        <w:name w:val="8C80B34ACE5DC74D8F7DE76F1EF86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20B35-DD9D-D440-BD7C-56ACAB7D8F16}"/>
      </w:docPartPr>
      <w:docPartBody>
        <w:p w:rsidR="00000000" w:rsidRDefault="00000000">
          <w:pPr>
            <w:pStyle w:val="8C80B34ACE5DC74D8F7DE76F1EF86825"/>
          </w:pPr>
          <w:r>
            <w:t>Re:</w:t>
          </w:r>
        </w:p>
      </w:docPartBody>
    </w:docPart>
    <w:docPart>
      <w:docPartPr>
        <w:name w:val="CF19CD06797FBE43824FE3E8FAC9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8FAE-356F-EE4B-BB0A-00807811208D}"/>
      </w:docPartPr>
      <w:docPartBody>
        <w:p w:rsidR="00000000" w:rsidRDefault="00000000">
          <w:pPr>
            <w:pStyle w:val="CF19CD06797FBE43824FE3E8FAC9834B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7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7EA08E828E48BCCFA6FC00E4F9A8">
    <w:name w:val="9FEC7EA08E828E48BCCFA6FC00E4F9A8"/>
  </w:style>
  <w:style w:type="paragraph" w:customStyle="1" w:styleId="DD812B0758062F4BBBD826FCD917240F">
    <w:name w:val="DD812B0758062F4BBBD826FCD917240F"/>
  </w:style>
  <w:style w:type="paragraph" w:customStyle="1" w:styleId="18EAAA318679E748A002498FF7EC65C1">
    <w:name w:val="18EAAA318679E748A002498FF7EC65C1"/>
  </w:style>
  <w:style w:type="paragraph" w:customStyle="1" w:styleId="F635965516C4864E8170F54F363177BC">
    <w:name w:val="F635965516C4864E8170F54F363177BC"/>
  </w:style>
  <w:style w:type="paragraph" w:customStyle="1" w:styleId="3112CE49A066B644BDEC7E92B42BBCCF">
    <w:name w:val="3112CE49A066B644BDEC7E92B42BBCCF"/>
  </w:style>
  <w:style w:type="paragraph" w:customStyle="1" w:styleId="20EA0408F82CB4439113637E5F1B7820">
    <w:name w:val="20EA0408F82CB4439113637E5F1B7820"/>
  </w:style>
  <w:style w:type="paragraph" w:customStyle="1" w:styleId="C65BAA6DC62A1B43A9CC778682C040AA">
    <w:name w:val="C65BAA6DC62A1B43A9CC778682C040AA"/>
  </w:style>
  <w:style w:type="paragraph" w:customStyle="1" w:styleId="C9713CFE1A530C4D84DFA14A492E6038">
    <w:name w:val="C9713CFE1A530C4D84DFA14A492E6038"/>
  </w:style>
  <w:style w:type="paragraph" w:customStyle="1" w:styleId="047EE687A64A5A4FBC61D1B487B86B21">
    <w:name w:val="047EE687A64A5A4FBC61D1B487B86B21"/>
  </w:style>
  <w:style w:type="paragraph" w:customStyle="1" w:styleId="03D77FA5A2BFE946A8EA6E158B942E67">
    <w:name w:val="03D77FA5A2BFE946A8EA6E158B942E67"/>
  </w:style>
  <w:style w:type="paragraph" w:customStyle="1" w:styleId="8C80B34ACE5DC74D8F7DE76F1EF86825">
    <w:name w:val="8C80B34ACE5DC74D8F7DE76F1EF86825"/>
  </w:style>
  <w:style w:type="paragraph" w:customStyle="1" w:styleId="8D4ECE069B33134C9096B21B19E3D858">
    <w:name w:val="8D4ECE069B33134C9096B21B19E3D858"/>
  </w:style>
  <w:style w:type="paragraph" w:customStyle="1" w:styleId="CF19CD06797FBE43824FE3E8FAC9834B">
    <w:name w:val="CF19CD06797FBE43824FE3E8FAC9834B"/>
  </w:style>
  <w:style w:type="paragraph" w:customStyle="1" w:styleId="7F185493A8B6DD42811D5CAAFDB0344D">
    <w:name w:val="7F185493A8B6DD42811D5CAAFDB03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Parsons</dc:creator>
  <cp:keywords/>
  <dc:description/>
  <cp:lastModifiedBy>David Parsons</cp:lastModifiedBy>
  <cp:revision>2</cp:revision>
  <dcterms:created xsi:type="dcterms:W3CDTF">2022-11-10T03:46:00Z</dcterms:created>
  <dcterms:modified xsi:type="dcterms:W3CDTF">2022-11-11T03:32:00Z</dcterms:modified>
</cp:coreProperties>
</file>